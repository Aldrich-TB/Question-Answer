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问题</w:t>
      </w:r>
      <w:r>
        <w:rPr>
          <w:rFonts w:hint="eastAsia"/>
          <w:sz w:val="28"/>
          <w:szCs w:val="28"/>
          <w:lang w:val="en-US" w:eastAsia="zh-CN"/>
        </w:rPr>
        <w:t>1：</w:t>
      </w:r>
      <w:r>
        <w:rPr>
          <w:sz w:val="28"/>
          <w:szCs w:val="28"/>
        </w:rPr>
        <w:t>如何使用git管理代码，能够做到拉取、提交、修改、创建合并分支，了解github，能够fork项目然后进行开发等，了解正常生产环境当中的代码管理流程。</w:t>
      </w:r>
    </w:p>
    <w:p>
      <w:pP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答案：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90068"/>
    <w:rsid w:val="26A9006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2018-04-07T07:28:00Z</dcterms:created>
  <dc:creator>李昌安</dc:creator>
  <cp:lastModifiedBy>李昌安</cp:lastModifiedBy>
  <dcterms:modified xsi:type="dcterms:W3CDTF">2018-04-07T07:29:27Z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